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23" w:rsidRPr="00CD5212" w:rsidRDefault="00326DC4">
      <w:pPr>
        <w:pStyle w:val="Title"/>
        <w:jc w:val="right"/>
        <w:rPr>
          <w:lang w:val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SUBJECT  \* MERGEFORMAT </w:instrText>
      </w:r>
      <w:r>
        <w:rPr>
          <w:lang w:val="hr-HR"/>
        </w:rPr>
        <w:fldChar w:fldCharType="separate"/>
      </w:r>
      <w:r w:rsidR="006F43B3" w:rsidRPr="006F43B3">
        <w:rPr>
          <w:lang w:val="hr-HR"/>
        </w:rPr>
        <w:t xml:space="preserve">&lt;Sustav za </w:t>
      </w:r>
      <w:r w:rsidR="00842653">
        <w:rPr>
          <w:lang w:val="hr-HR"/>
        </w:rPr>
        <w:t>kreiranje košarice</w:t>
      </w:r>
      <w:r w:rsidR="006F43B3" w:rsidRPr="006F43B3">
        <w:rPr>
          <w:lang w:val="hr-HR"/>
        </w:rPr>
        <w:t>&gt;</w:t>
      </w:r>
      <w:r>
        <w:rPr>
          <w:lang w:val="hr-HR"/>
        </w:rPr>
        <w:fldChar w:fldCharType="end"/>
      </w:r>
    </w:p>
    <w:p w:rsidR="00E47123" w:rsidRPr="00CD5212" w:rsidRDefault="00165CA5">
      <w:pPr>
        <w:pStyle w:val="Title"/>
        <w:jc w:val="right"/>
        <w:rPr>
          <w:lang w:val="hr-HR"/>
        </w:rPr>
      </w:pPr>
      <w:r w:rsidRPr="00CD5212">
        <w:rPr>
          <w:lang w:val="hr-HR"/>
        </w:rPr>
        <w:t>Inicijalna arhitektura sustava</w:t>
      </w:r>
    </w:p>
    <w:p w:rsidR="00E47123" w:rsidRPr="00CD5212" w:rsidRDefault="00165CA5">
      <w:pPr>
        <w:pStyle w:val="Title"/>
        <w:jc w:val="right"/>
        <w:rPr>
          <w:sz w:val="28"/>
          <w:lang w:val="hr-HR"/>
        </w:rPr>
      </w:pPr>
      <w:r w:rsidRPr="00CD5212">
        <w:rPr>
          <w:sz w:val="28"/>
          <w:lang w:val="hr-HR"/>
        </w:rPr>
        <w:t>Verzija</w:t>
      </w:r>
      <w:r w:rsidR="00EB6C40" w:rsidRPr="00CD5212">
        <w:rPr>
          <w:sz w:val="28"/>
          <w:lang w:val="hr-HR"/>
        </w:rPr>
        <w:t xml:space="preserve"> &lt;1.0&gt;</w:t>
      </w:r>
    </w:p>
    <w:p w:rsidR="00E47123" w:rsidRPr="00CD5212" w:rsidRDefault="00E47123">
      <w:pPr>
        <w:pStyle w:val="InfoBlue"/>
        <w:rPr>
          <w:lang w:val="hr-HR"/>
        </w:rPr>
      </w:pPr>
    </w:p>
    <w:p w:rsidR="00E47123" w:rsidRPr="00CD5212" w:rsidRDefault="00E47123" w:rsidP="005A74C2">
      <w:pPr>
        <w:pStyle w:val="Title"/>
        <w:jc w:val="left"/>
        <w:rPr>
          <w:sz w:val="28"/>
          <w:lang w:val="hr-HR"/>
        </w:rPr>
      </w:pPr>
    </w:p>
    <w:p w:rsidR="00E47123" w:rsidRPr="00CD5212" w:rsidRDefault="00E47123">
      <w:pPr>
        <w:rPr>
          <w:lang w:val="hr-HR"/>
        </w:rPr>
        <w:sectPr w:rsidR="00E47123" w:rsidRPr="00CD5212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7123" w:rsidRPr="00CD5212" w:rsidRDefault="005A74C2">
      <w:pPr>
        <w:pStyle w:val="Title"/>
        <w:rPr>
          <w:lang w:val="hr-HR"/>
        </w:rPr>
      </w:pPr>
      <w:r w:rsidRPr="00CD5212">
        <w:rPr>
          <w:lang w:val="hr-HR"/>
        </w:rPr>
        <w:lastRenderedPageBreak/>
        <w:t>Povjest razvoja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7123" w:rsidRPr="00CD5212">
        <w:tc>
          <w:tcPr>
            <w:tcW w:w="2304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Date</w:t>
            </w:r>
          </w:p>
        </w:tc>
        <w:tc>
          <w:tcPr>
            <w:tcW w:w="1152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Version</w:t>
            </w:r>
          </w:p>
        </w:tc>
        <w:tc>
          <w:tcPr>
            <w:tcW w:w="3744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Description</w:t>
            </w:r>
          </w:p>
        </w:tc>
        <w:tc>
          <w:tcPr>
            <w:tcW w:w="2304" w:type="dxa"/>
          </w:tcPr>
          <w:p w:rsidR="00E47123" w:rsidRPr="00CD5212" w:rsidRDefault="00EB6C40">
            <w:pPr>
              <w:pStyle w:val="Tabletext"/>
              <w:jc w:val="center"/>
              <w:rPr>
                <w:b/>
                <w:lang w:val="hr-HR"/>
              </w:rPr>
            </w:pPr>
            <w:r w:rsidRPr="00CD5212">
              <w:rPr>
                <w:b/>
                <w:lang w:val="hr-HR"/>
              </w:rPr>
              <w:t>Author</w:t>
            </w:r>
          </w:p>
        </w:tc>
      </w:tr>
      <w:tr w:rsidR="00E47123" w:rsidRPr="00CD5212">
        <w:tc>
          <w:tcPr>
            <w:tcW w:w="2304" w:type="dxa"/>
          </w:tcPr>
          <w:p w:rsidR="00E47123" w:rsidRPr="00CD5212" w:rsidRDefault="00EB6C40" w:rsidP="005A74C2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&lt;</w:t>
            </w:r>
            <w:r w:rsidR="00842653">
              <w:rPr>
                <w:lang w:val="hr-HR"/>
              </w:rPr>
              <w:t>31</w:t>
            </w:r>
            <w:r w:rsidRPr="00CD5212">
              <w:rPr>
                <w:lang w:val="hr-HR"/>
              </w:rPr>
              <w:t>/</w:t>
            </w:r>
            <w:r w:rsidR="00842653">
              <w:rPr>
                <w:lang w:val="hr-HR"/>
              </w:rPr>
              <w:t>10</w:t>
            </w:r>
            <w:r w:rsidRPr="00CD5212">
              <w:rPr>
                <w:lang w:val="hr-HR"/>
              </w:rPr>
              <w:t>/</w:t>
            </w:r>
            <w:r w:rsidR="00842653">
              <w:rPr>
                <w:lang w:val="hr-HR"/>
              </w:rPr>
              <w:t>2018</w:t>
            </w:r>
            <w:r w:rsidRPr="00CD5212">
              <w:rPr>
                <w:lang w:val="hr-HR"/>
              </w:rPr>
              <w:t>&gt;</w:t>
            </w:r>
          </w:p>
        </w:tc>
        <w:tc>
          <w:tcPr>
            <w:tcW w:w="1152" w:type="dxa"/>
          </w:tcPr>
          <w:p w:rsidR="00E47123" w:rsidRPr="00CD5212" w:rsidRDefault="00EB6C40" w:rsidP="005A74C2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&lt;</w:t>
            </w:r>
            <w:r w:rsidR="005A74C2" w:rsidRPr="00CD5212">
              <w:rPr>
                <w:lang w:val="hr-HR"/>
              </w:rPr>
              <w:t>1.0</w:t>
            </w:r>
            <w:r w:rsidRPr="00CD5212">
              <w:rPr>
                <w:lang w:val="hr-HR"/>
              </w:rPr>
              <w:t>&gt;</w:t>
            </w:r>
          </w:p>
        </w:tc>
        <w:tc>
          <w:tcPr>
            <w:tcW w:w="3744" w:type="dxa"/>
          </w:tcPr>
          <w:p w:rsidR="00E47123" w:rsidRPr="00CD5212" w:rsidRDefault="00165CA5" w:rsidP="005A74C2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Inicijalna arhitektura sustava</w:t>
            </w:r>
          </w:p>
        </w:tc>
        <w:tc>
          <w:tcPr>
            <w:tcW w:w="2304" w:type="dxa"/>
          </w:tcPr>
          <w:p w:rsidR="00E47123" w:rsidRPr="00CD5212" w:rsidRDefault="00EB6C40" w:rsidP="00842653">
            <w:pPr>
              <w:pStyle w:val="Tabletext"/>
              <w:rPr>
                <w:lang w:val="hr-HR"/>
              </w:rPr>
            </w:pPr>
            <w:r w:rsidRPr="00CD5212">
              <w:rPr>
                <w:lang w:val="hr-HR"/>
              </w:rPr>
              <w:t>&lt;</w:t>
            </w:r>
            <w:r w:rsidR="00842653">
              <w:rPr>
                <w:lang w:val="hr-HR"/>
              </w:rPr>
              <w:t>Lukas Scharmitzer</w:t>
            </w:r>
            <w:r w:rsidRPr="00CD5212">
              <w:rPr>
                <w:lang w:val="hr-HR"/>
              </w:rPr>
              <w:t>&gt;</w:t>
            </w:r>
          </w:p>
        </w:tc>
      </w:tr>
      <w:tr w:rsidR="00E47123" w:rsidRPr="00CD5212"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</w:tr>
      <w:tr w:rsidR="00E47123" w:rsidRPr="00CD5212"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</w:tr>
      <w:tr w:rsidR="00E47123" w:rsidRPr="00CD5212"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E47123" w:rsidRPr="00CD5212" w:rsidRDefault="00E47123">
            <w:pPr>
              <w:pStyle w:val="Tabletext"/>
              <w:rPr>
                <w:lang w:val="hr-HR"/>
              </w:rPr>
            </w:pPr>
          </w:p>
        </w:tc>
      </w:tr>
    </w:tbl>
    <w:p w:rsidR="00E47123" w:rsidRPr="00CD5212" w:rsidRDefault="00E47123">
      <w:pPr>
        <w:rPr>
          <w:lang w:val="hr-HR"/>
        </w:rPr>
      </w:pPr>
    </w:p>
    <w:p w:rsidR="00E47123" w:rsidRPr="00CD5212" w:rsidRDefault="00EB6C40">
      <w:pPr>
        <w:pStyle w:val="Title"/>
        <w:rPr>
          <w:lang w:val="hr-HR"/>
        </w:rPr>
      </w:pPr>
      <w:r w:rsidRPr="00CD5212">
        <w:rPr>
          <w:lang w:val="hr-HR"/>
        </w:rPr>
        <w:br w:type="page"/>
      </w:r>
      <w:r w:rsidR="003B4D3D">
        <w:rPr>
          <w:lang w:val="hr-HR"/>
        </w:rPr>
        <w:lastRenderedPageBreak/>
        <w:t>Sadržaj</w:t>
      </w:r>
    </w:p>
    <w:p w:rsidR="006F43B3" w:rsidRDefault="00A57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CD5212">
        <w:rPr>
          <w:lang w:val="hr-HR"/>
        </w:rPr>
        <w:fldChar w:fldCharType="begin"/>
      </w:r>
      <w:r w:rsidR="00EB6C40" w:rsidRPr="00CD5212">
        <w:rPr>
          <w:lang w:val="hr-HR"/>
        </w:rPr>
        <w:instrText xml:space="preserve"> TOC \o "1-3" </w:instrText>
      </w:r>
      <w:r w:rsidRPr="00CD5212">
        <w:rPr>
          <w:lang w:val="hr-HR"/>
        </w:rPr>
        <w:fldChar w:fldCharType="separate"/>
      </w:r>
      <w:r w:rsidR="006F43B3" w:rsidRPr="00403D64">
        <w:rPr>
          <w:noProof/>
          <w:lang w:val="hr-HR"/>
        </w:rPr>
        <w:t>1.</w:t>
      </w:r>
      <w:r w:rsidR="006F43B3"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</w:r>
      <w:r w:rsidR="006F43B3" w:rsidRPr="00403D64">
        <w:rPr>
          <w:noProof/>
          <w:lang w:val="hr-HR"/>
        </w:rPr>
        <w:t>Uvod</w:t>
      </w:r>
      <w:r w:rsidR="006F43B3">
        <w:rPr>
          <w:noProof/>
        </w:rPr>
        <w:tab/>
      </w:r>
      <w:r>
        <w:rPr>
          <w:noProof/>
        </w:rPr>
        <w:fldChar w:fldCharType="begin"/>
      </w:r>
      <w:r w:rsidR="006F43B3">
        <w:rPr>
          <w:noProof/>
        </w:rPr>
        <w:instrText xml:space="preserve"> PAGEREF _Toc297381146 \h </w:instrText>
      </w:r>
      <w:r>
        <w:rPr>
          <w:noProof/>
        </w:rPr>
      </w:r>
      <w:r>
        <w:rPr>
          <w:noProof/>
        </w:rPr>
        <w:fldChar w:fldCharType="separate"/>
      </w:r>
      <w:r w:rsidR="006F43B3">
        <w:rPr>
          <w:noProof/>
        </w:rPr>
        <w:t>4</w:t>
      </w:r>
      <w:r>
        <w:rPr>
          <w:noProof/>
        </w:rPr>
        <w:fldChar w:fldCharType="end"/>
      </w:r>
    </w:p>
    <w:p w:rsidR="002225D4" w:rsidRDefault="006F43B3" w:rsidP="002225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 w:rsidRPr="00403D64">
        <w:rPr>
          <w:noProof/>
          <w:lang w:val="hr-HR"/>
        </w:rPr>
        <w:t>2.</w:t>
      </w:r>
      <w:r w:rsidR="002225D4"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  <w:tab/>
        <w:t>Pregled slučaja korištenja</w:t>
      </w:r>
    </w:p>
    <w:p w:rsidR="006F43B3" w:rsidRPr="002225D4" w:rsidRDefault="002225D4" w:rsidP="002225D4">
      <w:pPr>
        <w:rPr>
          <w:lang w:val="bs-Latn-BA" w:eastAsia="bs-Latn-BA"/>
        </w:rPr>
      </w:pPr>
      <w:r>
        <w:rPr>
          <w:lang w:val="bs-Latn-BA" w:eastAsia="bs-Latn-BA"/>
        </w:rPr>
        <w:tab/>
        <w:t>2.1. Diagram klasa</w:t>
      </w:r>
    </w:p>
    <w:p w:rsidR="00E47123" w:rsidRPr="00CD5212" w:rsidRDefault="00A57726">
      <w:pPr>
        <w:pStyle w:val="Title"/>
        <w:rPr>
          <w:lang w:val="hr-HR"/>
        </w:rPr>
      </w:pPr>
      <w:r w:rsidRPr="00CD5212">
        <w:rPr>
          <w:lang w:val="hr-HR"/>
        </w:rPr>
        <w:fldChar w:fldCharType="end"/>
      </w:r>
      <w:bookmarkStart w:id="0" w:name="_GoBack"/>
      <w:bookmarkEnd w:id="0"/>
      <w:r w:rsidR="00EB6C40" w:rsidRPr="00CD5212">
        <w:rPr>
          <w:lang w:val="hr-HR"/>
        </w:rPr>
        <w:br w:type="page"/>
      </w:r>
      <w:r w:rsidR="00165CA5" w:rsidRPr="00CD5212">
        <w:rPr>
          <w:lang w:val="hr-HR"/>
        </w:rPr>
        <w:lastRenderedPageBreak/>
        <w:t>Inicijalna arhitektura sustava</w:t>
      </w:r>
      <w:r w:rsidR="00EB6C40" w:rsidRPr="00CD5212">
        <w:rPr>
          <w:lang w:val="hr-HR"/>
        </w:rPr>
        <w:t xml:space="preserve"> </w:t>
      </w:r>
    </w:p>
    <w:p w:rsidR="00E47123" w:rsidRPr="00CD5212" w:rsidRDefault="005A74C2">
      <w:pPr>
        <w:pStyle w:val="Heading1"/>
        <w:rPr>
          <w:lang w:val="hr-HR"/>
        </w:rPr>
      </w:pPr>
      <w:bookmarkStart w:id="1" w:name="_Toc297381146"/>
      <w:r w:rsidRPr="00CD5212">
        <w:rPr>
          <w:lang w:val="hr-HR"/>
        </w:rPr>
        <w:t>Uvod</w:t>
      </w:r>
      <w:bookmarkEnd w:id="1"/>
    </w:p>
    <w:p w:rsidR="00FF03F2" w:rsidRPr="003804FA" w:rsidRDefault="00165CA5" w:rsidP="002225D4">
      <w:pPr>
        <w:ind w:left="720"/>
        <w:rPr>
          <w:lang w:val="hr-HR"/>
        </w:rPr>
      </w:pPr>
      <w:r w:rsidRPr="00CD5212">
        <w:rPr>
          <w:lang w:val="hr-HR"/>
        </w:rPr>
        <w:t xml:space="preserve">Svrha ovog dokumenta je </w:t>
      </w:r>
      <w:r w:rsidR="00A413F6" w:rsidRPr="00CD5212">
        <w:rPr>
          <w:lang w:val="hr-HR"/>
        </w:rPr>
        <w:t>iznijeti</w:t>
      </w:r>
      <w:r w:rsidRPr="00CD5212">
        <w:rPr>
          <w:lang w:val="hr-HR"/>
        </w:rPr>
        <w:t xml:space="preserve"> pogled slučajeva korištenja sustava od strane korisnika te se definira arhitektura sustava</w:t>
      </w:r>
      <w:r w:rsidR="003804FA">
        <w:rPr>
          <w:lang w:val="hr-HR"/>
        </w:rPr>
        <w:t>.</w:t>
      </w:r>
      <w:r w:rsidRPr="00CD5212">
        <w:rPr>
          <w:lang w:val="hr-HR"/>
        </w:rPr>
        <w:t xml:space="preserve"> I opisuju sve klase koje sustav koristi da bi funkcionirao</w:t>
      </w:r>
      <w:r w:rsidR="007010C7" w:rsidRPr="00CD5212">
        <w:rPr>
          <w:lang w:val="hr-HR"/>
        </w:rPr>
        <w:t xml:space="preserve"> te</w:t>
      </w:r>
      <w:r w:rsidRPr="00CD5212">
        <w:rPr>
          <w:lang w:val="hr-HR"/>
        </w:rPr>
        <w:t xml:space="preserve"> cilj mu je pokazati realizaciju slučaja korištenja sustava. </w:t>
      </w:r>
      <w:r w:rsidR="00A413F6">
        <w:rPr>
          <w:lang w:val="hr-HR"/>
        </w:rPr>
        <w:t>Kao i opisati način funkcioniranja sustava u cjelini.</w:t>
      </w:r>
    </w:p>
    <w:p w:rsidR="002B6756" w:rsidRPr="00CD5212" w:rsidRDefault="00165CA5">
      <w:pPr>
        <w:pStyle w:val="Heading1"/>
        <w:rPr>
          <w:lang w:val="hr-HR"/>
        </w:rPr>
      </w:pPr>
      <w:bookmarkStart w:id="2" w:name="_Toc297381147"/>
      <w:r w:rsidRPr="00CD5212">
        <w:rPr>
          <w:lang w:val="hr-HR"/>
        </w:rPr>
        <w:lastRenderedPageBreak/>
        <w:t>Pogled slučajeva korištenja</w:t>
      </w:r>
      <w:bookmarkEnd w:id="2"/>
    </w:p>
    <w:p w:rsidR="002B6756" w:rsidRPr="00CD5212" w:rsidRDefault="00AB36F1" w:rsidP="001954A2">
      <w:pPr>
        <w:pStyle w:val="Heading1"/>
        <w:numPr>
          <w:ilvl w:val="0"/>
          <w:numId w:val="0"/>
        </w:numPr>
        <w:jc w:val="center"/>
        <w:rPr>
          <w:lang w:val="hr-HR"/>
        </w:rPr>
      </w:pPr>
      <w:r w:rsidRPr="00AB36F1">
        <w:rPr>
          <w:noProof/>
        </w:rPr>
        <w:drawing>
          <wp:inline distT="0" distB="0" distL="0" distR="0">
            <wp:extent cx="5852160" cy="5760720"/>
            <wp:effectExtent l="0" t="0" r="0" b="0"/>
            <wp:docPr id="37" name="Picture 37" descr="C:\Users\Korisnik\Desktop\Ja\Faks\programsko_injzinjerstvo\NasProjekt-PI\Shopping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Ja\Faks\programsko_injzinjerstvo\NasProjekt-PI\ShoppingC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  <w:bookmarkStart w:id="3" w:name="_Toc297381153"/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1954A2" w:rsidRDefault="001954A2" w:rsidP="001954A2">
      <w:pPr>
        <w:pStyle w:val="Heading2"/>
        <w:numPr>
          <w:ilvl w:val="0"/>
          <w:numId w:val="0"/>
        </w:numPr>
        <w:ind w:left="720"/>
        <w:rPr>
          <w:lang w:val="hr-HR"/>
        </w:rPr>
      </w:pPr>
    </w:p>
    <w:p w:rsidR="002225D4" w:rsidRPr="002225D4" w:rsidRDefault="002225D4" w:rsidP="002225D4">
      <w:pPr>
        <w:rPr>
          <w:lang w:val="hr-HR"/>
        </w:rPr>
      </w:pPr>
    </w:p>
    <w:bookmarkEnd w:id="3"/>
    <w:p w:rsidR="001954A2" w:rsidRDefault="001954A2" w:rsidP="001954A2">
      <w:pPr>
        <w:rPr>
          <w:lang w:val="hr-HR"/>
        </w:rPr>
      </w:pPr>
    </w:p>
    <w:p w:rsidR="001954A2" w:rsidRPr="001954A2" w:rsidRDefault="001954A2" w:rsidP="001954A2">
      <w:pPr>
        <w:rPr>
          <w:lang w:val="hr-HR"/>
        </w:rPr>
      </w:pPr>
    </w:p>
    <w:p w:rsidR="002B6756" w:rsidRPr="00CD5212" w:rsidRDefault="00BD6FF4" w:rsidP="002225D4">
      <w:pPr>
        <w:pStyle w:val="Heading4"/>
        <w:numPr>
          <w:ilvl w:val="1"/>
          <w:numId w:val="23"/>
        </w:numPr>
        <w:rPr>
          <w:lang w:val="hr-HR"/>
        </w:rPr>
      </w:pPr>
      <w:r w:rsidRPr="00CD5212">
        <w:rPr>
          <w:lang w:val="hr-HR"/>
        </w:rPr>
        <w:t>Dijagram Klasa</w:t>
      </w:r>
    </w:p>
    <w:p w:rsidR="0044501B" w:rsidRPr="00EF0980" w:rsidRDefault="001954A2" w:rsidP="0044501B">
      <w:pPr>
        <w:jc w:val="center"/>
        <w:rPr>
          <w:b/>
          <w:lang w:val="hr-HR"/>
        </w:rPr>
      </w:pPr>
      <w:r w:rsidRPr="001954A2">
        <w:rPr>
          <w:b/>
          <w:noProof/>
        </w:rPr>
        <w:drawing>
          <wp:inline distT="0" distB="0" distL="0" distR="0">
            <wp:extent cx="5943600" cy="6190947"/>
            <wp:effectExtent l="0" t="0" r="0" b="0"/>
            <wp:docPr id="38" name="Picture 38" descr="C:\Users\Korisnik\Desktop\Ja\Faks\programsko_injzinjerstvo\NasProjekt-PI\ShoppingCart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Ja\Faks\programsko_injzinjerstvo\NasProjekt-PI\ShoppingCart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36" w:rsidRPr="00CD5212" w:rsidRDefault="00D83936" w:rsidP="00D83936">
      <w:pPr>
        <w:ind w:left="720"/>
        <w:jc w:val="center"/>
        <w:rPr>
          <w:lang w:val="hr-HR"/>
        </w:rPr>
      </w:pPr>
    </w:p>
    <w:p w:rsidR="00D83936" w:rsidRPr="00CD5212" w:rsidRDefault="00D83936" w:rsidP="00D83936">
      <w:pPr>
        <w:ind w:left="720"/>
        <w:jc w:val="center"/>
        <w:rPr>
          <w:lang w:val="hr-HR"/>
        </w:rPr>
      </w:pPr>
    </w:p>
    <w:p w:rsidR="00D83936" w:rsidRPr="00CD5212" w:rsidRDefault="00D83936" w:rsidP="00D0434F">
      <w:pPr>
        <w:ind w:left="720"/>
        <w:jc w:val="center"/>
        <w:rPr>
          <w:lang w:val="hr-HR"/>
        </w:rPr>
      </w:pPr>
    </w:p>
    <w:p w:rsidR="006F43B3" w:rsidRDefault="006F43B3" w:rsidP="00F403C7">
      <w:pPr>
        <w:rPr>
          <w:lang w:val="hr-HR"/>
        </w:rPr>
      </w:pPr>
    </w:p>
    <w:p w:rsidR="00A248B0" w:rsidRPr="00A248B0" w:rsidRDefault="00A248B0" w:rsidP="00A248B0">
      <w:pPr>
        <w:rPr>
          <w:lang w:val="hr-HR"/>
        </w:rPr>
      </w:pPr>
    </w:p>
    <w:sectPr w:rsidR="00A248B0" w:rsidRPr="00A248B0" w:rsidSect="00E4712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C4" w:rsidRDefault="00326DC4">
      <w:pPr>
        <w:spacing w:line="240" w:lineRule="auto"/>
      </w:pPr>
      <w:r>
        <w:separator/>
      </w:r>
    </w:p>
  </w:endnote>
  <w:endnote w:type="continuationSeparator" w:id="0">
    <w:p w:rsidR="00326DC4" w:rsidRDefault="00326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23" w:rsidRDefault="00A577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B6C4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7123" w:rsidRDefault="00E471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2225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25D4" w:rsidRDefault="002225D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25D4" w:rsidRDefault="002225D4" w:rsidP="005A74C2">
          <w:pPr>
            <w:jc w:val="center"/>
          </w:pPr>
        </w:p>
      </w:tc>
    </w:tr>
  </w:tbl>
  <w:p w:rsidR="00E47123" w:rsidRDefault="00E471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23" w:rsidRDefault="00E47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C4" w:rsidRDefault="00326DC4">
      <w:pPr>
        <w:spacing w:line="240" w:lineRule="auto"/>
      </w:pPr>
      <w:r>
        <w:separator/>
      </w:r>
    </w:p>
  </w:footnote>
  <w:footnote w:type="continuationSeparator" w:id="0">
    <w:p w:rsidR="00326DC4" w:rsidRDefault="00326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123">
      <w:tc>
        <w:tcPr>
          <w:tcW w:w="6379" w:type="dxa"/>
        </w:tcPr>
        <w:p w:rsidR="00E47123" w:rsidRDefault="005A74C2">
          <w:proofErr w:type="spellStart"/>
          <w:r>
            <w:t>Sustav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online </w:t>
          </w:r>
          <w:proofErr w:type="spellStart"/>
          <w:r>
            <w:t>kupovinu</w:t>
          </w:r>
          <w:proofErr w:type="spellEnd"/>
        </w:p>
      </w:tc>
      <w:tc>
        <w:tcPr>
          <w:tcW w:w="3179" w:type="dxa"/>
        </w:tcPr>
        <w:p w:rsidR="00E47123" w:rsidRDefault="00EB6C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7123">
      <w:tc>
        <w:tcPr>
          <w:tcW w:w="6379" w:type="dxa"/>
        </w:tcPr>
        <w:p w:rsidR="00E47123" w:rsidRDefault="00165CA5">
          <w:r w:rsidRPr="002369E3">
            <w:rPr>
              <w:lang w:val="hr-HR"/>
            </w:rPr>
            <w:t>Inicijalna arhitektura sustava</w:t>
          </w:r>
        </w:p>
      </w:tc>
      <w:tc>
        <w:tcPr>
          <w:tcW w:w="3179" w:type="dxa"/>
        </w:tcPr>
        <w:p w:rsidR="00E47123" w:rsidRDefault="00EB6C40" w:rsidP="005A74C2">
          <w:r>
            <w:t xml:space="preserve">  Date:  &lt;</w:t>
          </w:r>
          <w:r w:rsidR="00A623A4">
            <w:t>31</w:t>
          </w:r>
          <w:r>
            <w:t>/</w:t>
          </w:r>
          <w:r w:rsidR="00A623A4">
            <w:t>10</w:t>
          </w:r>
          <w:r>
            <w:t>/</w:t>
          </w:r>
          <w:r w:rsidR="00A623A4">
            <w:t>2018</w:t>
          </w:r>
          <w:r>
            <w:t>&gt;</w:t>
          </w:r>
        </w:p>
      </w:tc>
    </w:tr>
    <w:tr w:rsidR="00E47123">
      <w:tc>
        <w:tcPr>
          <w:tcW w:w="9558" w:type="dxa"/>
          <w:gridSpan w:val="2"/>
        </w:tcPr>
        <w:p w:rsidR="00E47123" w:rsidRDefault="005A74C2" w:rsidP="00730125">
          <w:proofErr w:type="spellStart"/>
          <w:r>
            <w:t>Sustav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online </w:t>
          </w:r>
          <w:proofErr w:type="spellStart"/>
          <w:r>
            <w:t>kupovinu</w:t>
          </w:r>
          <w:proofErr w:type="spellEnd"/>
          <w:r>
            <w:t xml:space="preserve"> : OKEO-</w:t>
          </w:r>
          <w:r w:rsidR="00730125">
            <w:t>arhitektura-sustava</w:t>
          </w:r>
          <w:r>
            <w:t>.docx</w:t>
          </w:r>
        </w:p>
      </w:tc>
    </w:tr>
  </w:tbl>
  <w:p w:rsidR="00E47123" w:rsidRDefault="00E471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23" w:rsidRDefault="00E471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2D4B9F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1305BA"/>
    <w:multiLevelType w:val="multilevel"/>
    <w:tmpl w:val="D6C6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95576DB"/>
    <w:multiLevelType w:val="multilevel"/>
    <w:tmpl w:val="EEBAE1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CA5"/>
    <w:rsid w:val="00004100"/>
    <w:rsid w:val="000D3A2D"/>
    <w:rsid w:val="00165CA5"/>
    <w:rsid w:val="001954A2"/>
    <w:rsid w:val="002225D4"/>
    <w:rsid w:val="002A09FD"/>
    <w:rsid w:val="002B6756"/>
    <w:rsid w:val="002D3602"/>
    <w:rsid w:val="00313A4B"/>
    <w:rsid w:val="00326DC4"/>
    <w:rsid w:val="003653AD"/>
    <w:rsid w:val="003804FA"/>
    <w:rsid w:val="003A2EB6"/>
    <w:rsid w:val="003B4D3D"/>
    <w:rsid w:val="003D14F9"/>
    <w:rsid w:val="004076B9"/>
    <w:rsid w:val="00413740"/>
    <w:rsid w:val="0044501B"/>
    <w:rsid w:val="00495FEE"/>
    <w:rsid w:val="005A74C2"/>
    <w:rsid w:val="005E4E30"/>
    <w:rsid w:val="005E5793"/>
    <w:rsid w:val="006031E8"/>
    <w:rsid w:val="00635C4C"/>
    <w:rsid w:val="0067791F"/>
    <w:rsid w:val="006B3C4B"/>
    <w:rsid w:val="006C1A81"/>
    <w:rsid w:val="006C2534"/>
    <w:rsid w:val="006F43B3"/>
    <w:rsid w:val="007010C7"/>
    <w:rsid w:val="00730125"/>
    <w:rsid w:val="00731807"/>
    <w:rsid w:val="00753D27"/>
    <w:rsid w:val="0079575F"/>
    <w:rsid w:val="007D4726"/>
    <w:rsid w:val="008203C5"/>
    <w:rsid w:val="00842653"/>
    <w:rsid w:val="0087230A"/>
    <w:rsid w:val="00896F7D"/>
    <w:rsid w:val="008F5029"/>
    <w:rsid w:val="00911310"/>
    <w:rsid w:val="00921235"/>
    <w:rsid w:val="00A1521F"/>
    <w:rsid w:val="00A248B0"/>
    <w:rsid w:val="00A25798"/>
    <w:rsid w:val="00A413F6"/>
    <w:rsid w:val="00A57726"/>
    <w:rsid w:val="00A623A4"/>
    <w:rsid w:val="00A81811"/>
    <w:rsid w:val="00AA458A"/>
    <w:rsid w:val="00AB36F1"/>
    <w:rsid w:val="00AC4F40"/>
    <w:rsid w:val="00AC6FAC"/>
    <w:rsid w:val="00B74474"/>
    <w:rsid w:val="00BD6FF4"/>
    <w:rsid w:val="00C6246A"/>
    <w:rsid w:val="00C84101"/>
    <w:rsid w:val="00CD5212"/>
    <w:rsid w:val="00D0434F"/>
    <w:rsid w:val="00D3026A"/>
    <w:rsid w:val="00D809FA"/>
    <w:rsid w:val="00D81C29"/>
    <w:rsid w:val="00D83936"/>
    <w:rsid w:val="00E47123"/>
    <w:rsid w:val="00E82060"/>
    <w:rsid w:val="00EB6C40"/>
    <w:rsid w:val="00ED1457"/>
    <w:rsid w:val="00EE61BE"/>
    <w:rsid w:val="00EF0980"/>
    <w:rsid w:val="00F403C7"/>
    <w:rsid w:val="00F67DF7"/>
    <w:rsid w:val="00F97FB5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E69336-7ADB-41B0-8C43-F3E66C27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2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712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712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712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712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71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71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71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71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71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712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712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712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7123"/>
    <w:pPr>
      <w:ind w:left="900" w:hanging="900"/>
    </w:pPr>
  </w:style>
  <w:style w:type="paragraph" w:styleId="TOC1">
    <w:name w:val="toc 1"/>
    <w:basedOn w:val="Normal"/>
    <w:next w:val="Normal"/>
    <w:uiPriority w:val="39"/>
    <w:rsid w:val="00E4712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712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4712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71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71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7123"/>
  </w:style>
  <w:style w:type="paragraph" w:customStyle="1" w:styleId="Bullet1">
    <w:name w:val="Bullet1"/>
    <w:basedOn w:val="Normal"/>
    <w:rsid w:val="00E47123"/>
    <w:pPr>
      <w:ind w:left="720" w:hanging="432"/>
    </w:pPr>
  </w:style>
  <w:style w:type="paragraph" w:customStyle="1" w:styleId="Bullet2">
    <w:name w:val="Bullet2"/>
    <w:basedOn w:val="Normal"/>
    <w:rsid w:val="00E4712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7123"/>
    <w:pPr>
      <w:keepLines/>
      <w:spacing w:after="120"/>
    </w:pPr>
  </w:style>
  <w:style w:type="paragraph" w:styleId="BodyText">
    <w:name w:val="Body Text"/>
    <w:basedOn w:val="Normal"/>
    <w:semiHidden/>
    <w:rsid w:val="00E47123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712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7123"/>
    <w:rPr>
      <w:sz w:val="20"/>
      <w:vertAlign w:val="superscript"/>
    </w:rPr>
  </w:style>
  <w:style w:type="paragraph" w:styleId="FootnoteText">
    <w:name w:val="footnote text"/>
    <w:basedOn w:val="Normal"/>
    <w:semiHidden/>
    <w:rsid w:val="00E4712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712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712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712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712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E47123"/>
    <w:pPr>
      <w:ind w:left="600"/>
    </w:pPr>
  </w:style>
  <w:style w:type="paragraph" w:styleId="TOC5">
    <w:name w:val="toc 5"/>
    <w:basedOn w:val="Normal"/>
    <w:next w:val="Normal"/>
    <w:autoRedefine/>
    <w:semiHidden/>
    <w:rsid w:val="00E47123"/>
    <w:pPr>
      <w:ind w:left="800"/>
    </w:pPr>
  </w:style>
  <w:style w:type="paragraph" w:styleId="TOC6">
    <w:name w:val="toc 6"/>
    <w:basedOn w:val="Normal"/>
    <w:next w:val="Normal"/>
    <w:autoRedefine/>
    <w:semiHidden/>
    <w:rsid w:val="00E47123"/>
    <w:pPr>
      <w:ind w:left="1000"/>
    </w:pPr>
  </w:style>
  <w:style w:type="paragraph" w:styleId="TOC7">
    <w:name w:val="toc 7"/>
    <w:basedOn w:val="Normal"/>
    <w:next w:val="Normal"/>
    <w:autoRedefine/>
    <w:semiHidden/>
    <w:rsid w:val="00E47123"/>
    <w:pPr>
      <w:ind w:left="1200"/>
    </w:pPr>
  </w:style>
  <w:style w:type="paragraph" w:styleId="TOC8">
    <w:name w:val="toc 8"/>
    <w:basedOn w:val="Normal"/>
    <w:next w:val="Normal"/>
    <w:autoRedefine/>
    <w:semiHidden/>
    <w:rsid w:val="00E47123"/>
    <w:pPr>
      <w:ind w:left="1400"/>
    </w:pPr>
  </w:style>
  <w:style w:type="paragraph" w:styleId="TOC9">
    <w:name w:val="toc 9"/>
    <w:basedOn w:val="Normal"/>
    <w:next w:val="Normal"/>
    <w:autoRedefine/>
    <w:semiHidden/>
    <w:rsid w:val="00E47123"/>
    <w:pPr>
      <w:ind w:left="1600"/>
    </w:pPr>
  </w:style>
  <w:style w:type="paragraph" w:styleId="BodyText2">
    <w:name w:val="Body Text 2"/>
    <w:basedOn w:val="Normal"/>
    <w:semiHidden/>
    <w:rsid w:val="00E47123"/>
    <w:rPr>
      <w:i/>
      <w:color w:val="0000FF"/>
    </w:rPr>
  </w:style>
  <w:style w:type="paragraph" w:styleId="BodyTextIndent">
    <w:name w:val="Body Text Indent"/>
    <w:basedOn w:val="Normal"/>
    <w:semiHidden/>
    <w:rsid w:val="00E4712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712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712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47123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E47123"/>
    <w:rPr>
      <w:color w:val="0000FF"/>
      <w:u w:val="single"/>
    </w:rPr>
  </w:style>
  <w:style w:type="character" w:styleId="Strong">
    <w:name w:val="Strong"/>
    <w:basedOn w:val="DefaultParagraphFont"/>
    <w:qFormat/>
    <w:rsid w:val="00E47123"/>
    <w:rPr>
      <w:b/>
    </w:rPr>
  </w:style>
  <w:style w:type="character" w:styleId="FollowedHyperlink">
    <w:name w:val="FollowedHyperlink"/>
    <w:basedOn w:val="DefaultParagraphFont"/>
    <w:semiHidden/>
    <w:rsid w:val="00E4712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CVA\Dropbox\Programsko_In&#382;enjerstvo\PIWordTemplates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5FC59-6E23-45DE-9EBC-C71CCF6C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581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&lt;Sustav za online kupovinu&gt;</dc:subject>
  <dc:creator>Daniel Vasić</dc:creator>
  <cp:lastModifiedBy>Lukas Scharmitzer</cp:lastModifiedBy>
  <cp:revision>37</cp:revision>
  <cp:lastPrinted>1899-12-31T23:00:00Z</cp:lastPrinted>
  <dcterms:created xsi:type="dcterms:W3CDTF">2011-06-04T19:04:00Z</dcterms:created>
  <dcterms:modified xsi:type="dcterms:W3CDTF">2018-10-31T12:27:00Z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